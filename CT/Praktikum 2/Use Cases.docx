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75C" w:rsidRDefault="00D07C22" w:rsidP="00D07C22">
      <w:pPr>
        <w:pStyle w:val="Titel"/>
      </w:pPr>
      <w:r>
        <w:t>Use Cases</w:t>
      </w:r>
    </w:p>
    <w:p w:rsidR="00D07C22" w:rsidRPr="00A73AF0" w:rsidRDefault="00A73AF0" w:rsidP="00A73AF0">
      <w:pPr>
        <w:pStyle w:val="Listenabsatz"/>
        <w:numPr>
          <w:ilvl w:val="0"/>
          <w:numId w:val="2"/>
        </w:numPr>
      </w:pPr>
      <w:r>
        <w:t xml:space="preserve">Klicken auf dem </w:t>
      </w:r>
      <w:r>
        <w:rPr>
          <w:b/>
        </w:rPr>
        <w:t>Spielfeld</w:t>
      </w:r>
      <w:r>
        <w:t xml:space="preserve">, setzt das zugehörige </w:t>
      </w:r>
      <w:r w:rsidRPr="00A73AF0">
        <w:rPr>
          <w:b/>
        </w:rPr>
        <w:t>Feld</w:t>
      </w:r>
    </w:p>
    <w:p w:rsidR="00A73AF0" w:rsidRDefault="00A73AF0" w:rsidP="00A73AF0">
      <w:pPr>
        <w:pStyle w:val="Listenabsatz"/>
        <w:numPr>
          <w:ilvl w:val="0"/>
          <w:numId w:val="2"/>
        </w:numPr>
      </w:pPr>
      <w:r>
        <w:t xml:space="preserve">Ein Spieler gewinnt bei ununterbrochener und horizontaler, vertikaler oder diagonaler Anordnung gesetzter Felder auf dem </w:t>
      </w:r>
      <w:r>
        <w:rPr>
          <w:b/>
        </w:rPr>
        <w:t>Spielfeld</w:t>
      </w:r>
    </w:p>
    <w:p w:rsidR="00A73AF0" w:rsidRDefault="00A73AF0" w:rsidP="00A73AF0">
      <w:pPr>
        <w:pStyle w:val="Listenabsatz"/>
        <w:numPr>
          <w:ilvl w:val="0"/>
          <w:numId w:val="2"/>
        </w:numPr>
      </w:pPr>
      <w:r>
        <w:t>Sieg eines Spielers führt zur Anzeige einer konstanten Punktveränderung</w:t>
      </w:r>
    </w:p>
    <w:p w:rsidR="00521A6E" w:rsidRDefault="00521A6E" w:rsidP="00A73AF0">
      <w:pPr>
        <w:pStyle w:val="Listenabsatz"/>
        <w:numPr>
          <w:ilvl w:val="0"/>
          <w:numId w:val="2"/>
        </w:numPr>
      </w:pPr>
      <w:r>
        <w:t>Siehe 2)</w:t>
      </w:r>
    </w:p>
    <w:p w:rsidR="00521A6E" w:rsidRDefault="00521A6E" w:rsidP="00A73AF0">
      <w:pPr>
        <w:pStyle w:val="Listenabsatz"/>
        <w:numPr>
          <w:ilvl w:val="0"/>
          <w:numId w:val="2"/>
        </w:numPr>
      </w:pPr>
      <w:r>
        <w:t xml:space="preserve">„X“ kann nur gegen „O“ und „Tessa </w:t>
      </w:r>
      <w:proofErr w:type="spellStart"/>
      <w:r>
        <w:t>Red</w:t>
      </w:r>
      <w:proofErr w:type="spellEnd"/>
      <w:r>
        <w:t>“ kann nur gegen „Tessa Blue“ spielen (und jeweils umgekehrt)</w:t>
      </w:r>
    </w:p>
    <w:p w:rsidR="00521A6E" w:rsidRDefault="00521A6E" w:rsidP="00A73AF0">
      <w:pPr>
        <w:pStyle w:val="Listenabsatz"/>
        <w:numPr>
          <w:ilvl w:val="0"/>
          <w:numId w:val="2"/>
        </w:numPr>
      </w:pPr>
      <w:r>
        <w:t>Siehe 1)</w:t>
      </w:r>
    </w:p>
    <w:p w:rsidR="00521A6E" w:rsidRDefault="00521A6E" w:rsidP="00A73AF0">
      <w:pPr>
        <w:pStyle w:val="Listenabsatz"/>
        <w:numPr>
          <w:ilvl w:val="0"/>
          <w:numId w:val="2"/>
        </w:numPr>
      </w:pPr>
      <w:r>
        <w:t>Siehe 2)</w:t>
      </w:r>
    </w:p>
    <w:p w:rsidR="00521A6E" w:rsidRDefault="00521A6E" w:rsidP="00A73AF0">
      <w:pPr>
        <w:pStyle w:val="Listenabsatz"/>
        <w:numPr>
          <w:ilvl w:val="0"/>
          <w:numId w:val="2"/>
        </w:numPr>
      </w:pPr>
      <w:r>
        <w:t xml:space="preserve">Spiel </w:t>
      </w:r>
      <w:r w:rsidR="004E7AD3">
        <w:t>endet,</w:t>
      </w:r>
      <w:r>
        <w:t xml:space="preserve"> wenn ein Spieler gewinnt, oder kein Spielzug mehr möglich ist</w:t>
      </w:r>
    </w:p>
    <w:p w:rsidR="00521A6E" w:rsidRDefault="004E7AD3" w:rsidP="00A73AF0">
      <w:pPr>
        <w:pStyle w:val="Listenabsatz"/>
        <w:numPr>
          <w:ilvl w:val="0"/>
          <w:numId w:val="2"/>
        </w:numPr>
      </w:pPr>
      <w:r>
        <w:t>Siehe 2)</w:t>
      </w:r>
    </w:p>
    <w:p w:rsidR="004E7AD3" w:rsidRDefault="004E7AD3" w:rsidP="00A73AF0">
      <w:pPr>
        <w:pStyle w:val="Listenabsatz"/>
        <w:numPr>
          <w:ilvl w:val="0"/>
          <w:numId w:val="2"/>
        </w:numPr>
      </w:pPr>
      <w:r>
        <w:t>Siehe 1)</w:t>
      </w:r>
    </w:p>
    <w:p w:rsidR="007F0EC9" w:rsidRDefault="007F0EC9" w:rsidP="007F0EC9">
      <w:pPr>
        <w:pStyle w:val="berschrift1"/>
      </w:pPr>
      <w:r w:rsidRPr="007F0EC9">
        <w:t xml:space="preserve">Spieler setzt das Feld „Unten </w:t>
      </w:r>
      <w:proofErr w:type="spellStart"/>
      <w:r w:rsidRPr="007F0EC9">
        <w:t>Rechts</w:t>
      </w:r>
      <w:proofErr w:type="spellEnd"/>
      <w:r w:rsidRPr="007F0EC9">
        <w:t>“</w:t>
      </w:r>
    </w:p>
    <w:p w:rsidR="007F0EC9" w:rsidRDefault="007F0EC9" w:rsidP="007F0EC9">
      <w:pPr>
        <w:spacing w:after="0" w:line="240" w:lineRule="auto"/>
      </w:pPr>
    </w:p>
    <w:p w:rsidR="007F0EC9" w:rsidRDefault="007F0EC9" w:rsidP="007F0EC9">
      <w:pPr>
        <w:spacing w:after="0" w:line="240" w:lineRule="auto"/>
      </w:pPr>
      <w:r w:rsidRPr="007F0EC9">
        <w:t>Ziel:</w:t>
      </w:r>
    </w:p>
    <w:p w:rsidR="007F0EC9" w:rsidRDefault="007F0EC9" w:rsidP="007F0EC9">
      <w:pPr>
        <w:spacing w:after="0" w:line="240" w:lineRule="auto"/>
      </w:pPr>
      <w:r w:rsidRPr="007F0EC9">
        <w:t xml:space="preserve">Feld „Unten </w:t>
      </w:r>
      <w:proofErr w:type="spellStart"/>
      <w:r w:rsidRPr="007F0EC9">
        <w:t>Rechts</w:t>
      </w:r>
      <w:proofErr w:type="spellEnd"/>
      <w:r w:rsidRPr="007F0EC9">
        <w:t>“ wird gesetzt</w:t>
      </w:r>
    </w:p>
    <w:p w:rsidR="007F0EC9" w:rsidRDefault="007F0EC9" w:rsidP="007F0EC9">
      <w:pPr>
        <w:spacing w:after="0" w:line="240" w:lineRule="auto"/>
      </w:pPr>
    </w:p>
    <w:p w:rsidR="007F0EC9" w:rsidRDefault="007F0EC9" w:rsidP="007F0EC9">
      <w:pPr>
        <w:spacing w:after="0" w:line="240" w:lineRule="auto"/>
      </w:pPr>
      <w:r w:rsidRPr="007F0EC9">
        <w:t>Auslöser:</w:t>
      </w:r>
    </w:p>
    <w:p w:rsidR="007F0EC9" w:rsidRDefault="007F0EC9" w:rsidP="007F0EC9">
      <w:pPr>
        <w:spacing w:after="0" w:line="240" w:lineRule="auto"/>
      </w:pPr>
      <w:r w:rsidRPr="007F0EC9">
        <w:t xml:space="preserve">Der Spieler entscheidet sich, das Feld „Unten </w:t>
      </w:r>
      <w:proofErr w:type="spellStart"/>
      <w:r w:rsidRPr="007F0EC9">
        <w:t>Rechts</w:t>
      </w:r>
      <w:proofErr w:type="spellEnd"/>
      <w:r w:rsidRPr="007F0EC9">
        <w:t>“ zu Setzen</w:t>
      </w:r>
    </w:p>
    <w:p w:rsidR="007F0EC9" w:rsidRDefault="007F0EC9" w:rsidP="007F0EC9">
      <w:pPr>
        <w:spacing w:after="0" w:line="240" w:lineRule="auto"/>
      </w:pPr>
    </w:p>
    <w:p w:rsidR="007F0EC9" w:rsidRDefault="007F0EC9" w:rsidP="007F0EC9">
      <w:pPr>
        <w:spacing w:after="0" w:line="240" w:lineRule="auto"/>
      </w:pPr>
      <w:r w:rsidRPr="007F0EC9">
        <w:t>Vorbedingungen:</w:t>
      </w:r>
    </w:p>
    <w:p w:rsidR="007F0EC9" w:rsidRDefault="007F0EC9" w:rsidP="007F0EC9">
      <w:pPr>
        <w:spacing w:after="0" w:line="240" w:lineRule="auto"/>
      </w:pPr>
      <w:r w:rsidRPr="007F0EC9">
        <w:t>Der Spieler hat das Spiel neu gestartet</w:t>
      </w:r>
    </w:p>
    <w:p w:rsidR="007F0EC9" w:rsidRDefault="007F0EC9" w:rsidP="007F0EC9">
      <w:pPr>
        <w:spacing w:after="0" w:line="240" w:lineRule="auto"/>
      </w:pPr>
    </w:p>
    <w:p w:rsidR="007F0EC9" w:rsidRDefault="007F0EC9" w:rsidP="007F0EC9">
      <w:pPr>
        <w:spacing w:after="0" w:line="240" w:lineRule="auto"/>
      </w:pPr>
      <w:r w:rsidRPr="007F0EC9">
        <w:t>Nachbedingungen:</w:t>
      </w:r>
    </w:p>
    <w:p w:rsidR="007F0EC9" w:rsidRDefault="007F0EC9" w:rsidP="007F0EC9">
      <w:pPr>
        <w:spacing w:after="0" w:line="240" w:lineRule="auto"/>
      </w:pPr>
      <w:r w:rsidRPr="007F0EC9">
        <w:t xml:space="preserve">Der Spieler hat das Feld „Unten </w:t>
      </w:r>
      <w:proofErr w:type="spellStart"/>
      <w:r w:rsidRPr="007F0EC9">
        <w:t>Rechts</w:t>
      </w:r>
      <w:proofErr w:type="spellEnd"/>
      <w:r w:rsidRPr="007F0EC9">
        <w:t>“ gesetzt</w:t>
      </w:r>
    </w:p>
    <w:p w:rsidR="007F0EC9" w:rsidRDefault="007F0EC9" w:rsidP="007F0EC9">
      <w:pPr>
        <w:spacing w:after="0" w:line="240" w:lineRule="auto"/>
      </w:pPr>
    </w:p>
    <w:p w:rsidR="007F0EC9" w:rsidRDefault="007F0EC9" w:rsidP="007F0EC9">
      <w:pPr>
        <w:spacing w:after="0" w:line="240" w:lineRule="auto"/>
      </w:pPr>
      <w:r w:rsidRPr="007F0EC9">
        <w:t>Erfolgsszenario:</w:t>
      </w:r>
    </w:p>
    <w:p w:rsidR="007F0EC9" w:rsidRDefault="007F0EC9" w:rsidP="007F0EC9">
      <w:pPr>
        <w:pStyle w:val="Listenabsatz"/>
        <w:numPr>
          <w:ilvl w:val="0"/>
          <w:numId w:val="7"/>
        </w:numPr>
        <w:spacing w:after="0" w:line="240" w:lineRule="auto"/>
      </w:pPr>
      <w:r w:rsidRPr="007F0EC9">
        <w:t>Spieler startet Spiel</w:t>
      </w:r>
    </w:p>
    <w:p w:rsidR="007F0EC9" w:rsidRDefault="007F0EC9" w:rsidP="007F0EC9">
      <w:pPr>
        <w:pStyle w:val="Listenabsatz"/>
        <w:numPr>
          <w:ilvl w:val="0"/>
          <w:numId w:val="7"/>
        </w:numPr>
        <w:spacing w:after="0" w:line="240" w:lineRule="auto"/>
      </w:pPr>
      <w:r w:rsidRPr="007F0EC9">
        <w:t xml:space="preserve">Spieler setzt Feld „Unten </w:t>
      </w:r>
      <w:proofErr w:type="spellStart"/>
      <w:r w:rsidRPr="007F0EC9">
        <w:t>Rechts</w:t>
      </w:r>
      <w:proofErr w:type="spellEnd"/>
      <w:r w:rsidRPr="007F0EC9">
        <w:t>“</w:t>
      </w:r>
    </w:p>
    <w:p w:rsidR="007F0EC9" w:rsidRDefault="007F0EC9" w:rsidP="007F0EC9">
      <w:pPr>
        <w:pStyle w:val="Listenabsatz"/>
        <w:numPr>
          <w:ilvl w:val="0"/>
          <w:numId w:val="7"/>
        </w:numPr>
        <w:spacing w:after="0" w:line="240" w:lineRule="auto"/>
      </w:pPr>
      <w:r w:rsidRPr="007F0EC9">
        <w:t xml:space="preserve">Feld „Unten </w:t>
      </w:r>
      <w:proofErr w:type="spellStart"/>
      <w:r w:rsidRPr="007F0EC9">
        <w:t>Rechts</w:t>
      </w:r>
      <w:proofErr w:type="spellEnd"/>
      <w:r w:rsidRPr="007F0EC9">
        <w:t>“ ist gesetzt</w:t>
      </w:r>
    </w:p>
    <w:p w:rsidR="007F0EC9" w:rsidRDefault="007F0EC9" w:rsidP="007F0EC9">
      <w:pPr>
        <w:spacing w:after="0" w:line="240" w:lineRule="auto"/>
      </w:pPr>
    </w:p>
    <w:p w:rsidR="007F0EC9" w:rsidRDefault="007F0EC9" w:rsidP="007F0EC9">
      <w:pPr>
        <w:pStyle w:val="berschrift1"/>
      </w:pPr>
      <w:r>
        <w:t>Spieler setzt „L“</w:t>
      </w:r>
    </w:p>
    <w:p w:rsidR="007F0EC9" w:rsidRDefault="007F0EC9" w:rsidP="007F0EC9">
      <w:pPr>
        <w:spacing w:after="0" w:line="240" w:lineRule="auto"/>
      </w:pPr>
    </w:p>
    <w:p w:rsidR="007F0EC9" w:rsidRDefault="007F0EC9" w:rsidP="007F0EC9">
      <w:pPr>
        <w:spacing w:after="0" w:line="240" w:lineRule="auto"/>
      </w:pPr>
      <w:r w:rsidRPr="007F0EC9">
        <w:t>Ziel:</w:t>
      </w:r>
    </w:p>
    <w:p w:rsidR="007F0EC9" w:rsidRDefault="007F0EC9" w:rsidP="007F0EC9">
      <w:pPr>
        <w:spacing w:after="0" w:line="240" w:lineRule="auto"/>
      </w:pPr>
      <w:r w:rsidRPr="007F0EC9">
        <w:t>Feld</w:t>
      </w:r>
      <w:r>
        <w:t xml:space="preserve">er </w:t>
      </w:r>
      <w:proofErr w:type="gramStart"/>
      <w:r>
        <w:t>werden</w:t>
      </w:r>
      <w:proofErr w:type="gramEnd"/>
      <w:r>
        <w:t xml:space="preserve"> </w:t>
      </w:r>
      <w:r w:rsidR="006762B8">
        <w:t>als</w:t>
      </w:r>
      <w:r>
        <w:t xml:space="preserve"> „L“ gesetzt</w:t>
      </w:r>
    </w:p>
    <w:p w:rsidR="007F0EC9" w:rsidRDefault="007F0EC9" w:rsidP="007F0EC9">
      <w:pPr>
        <w:spacing w:after="0" w:line="240" w:lineRule="auto"/>
      </w:pPr>
    </w:p>
    <w:p w:rsidR="007F0EC9" w:rsidRDefault="007F0EC9" w:rsidP="007F0EC9">
      <w:pPr>
        <w:spacing w:after="0" w:line="240" w:lineRule="auto"/>
      </w:pPr>
      <w:r w:rsidRPr="007F0EC9">
        <w:t>Auslöser:</w:t>
      </w:r>
    </w:p>
    <w:p w:rsidR="007F0EC9" w:rsidRDefault="007F0EC9" w:rsidP="007F0EC9">
      <w:pPr>
        <w:spacing w:after="0" w:line="240" w:lineRule="auto"/>
      </w:pPr>
      <w:r w:rsidRPr="007F0EC9">
        <w:t xml:space="preserve">Der Spieler entscheidet sich, </w:t>
      </w:r>
      <w:r>
        <w:t xml:space="preserve">die Felder </w:t>
      </w:r>
      <w:r w:rsidR="006762B8">
        <w:t>als</w:t>
      </w:r>
      <w:r>
        <w:t xml:space="preserve"> „L“ zu setzen</w:t>
      </w:r>
    </w:p>
    <w:p w:rsidR="007F0EC9" w:rsidRDefault="007F0EC9" w:rsidP="007F0EC9">
      <w:pPr>
        <w:spacing w:after="0" w:line="240" w:lineRule="auto"/>
      </w:pPr>
    </w:p>
    <w:p w:rsidR="007F0EC9" w:rsidRDefault="007F0EC9" w:rsidP="007F0EC9">
      <w:pPr>
        <w:spacing w:after="0" w:line="240" w:lineRule="auto"/>
      </w:pPr>
      <w:r w:rsidRPr="007F0EC9">
        <w:t>Vorbedingungen:</w:t>
      </w:r>
    </w:p>
    <w:p w:rsidR="007F0EC9" w:rsidRDefault="007F0EC9" w:rsidP="007F0EC9">
      <w:pPr>
        <w:spacing w:after="0" w:line="240" w:lineRule="auto"/>
      </w:pPr>
      <w:r w:rsidRPr="007F0EC9">
        <w:t xml:space="preserve">Der Spieler </w:t>
      </w:r>
      <w:r>
        <w:t>hat bereits zwei Felder untereinander gesetzt</w:t>
      </w:r>
    </w:p>
    <w:p w:rsidR="007F0EC9" w:rsidRDefault="007F0EC9" w:rsidP="007F0EC9">
      <w:pPr>
        <w:spacing w:after="0" w:line="240" w:lineRule="auto"/>
      </w:pPr>
    </w:p>
    <w:p w:rsidR="007F0EC9" w:rsidRDefault="007F0EC9" w:rsidP="007F0EC9">
      <w:pPr>
        <w:spacing w:after="0" w:line="240" w:lineRule="auto"/>
      </w:pPr>
      <w:r w:rsidRPr="007F0EC9">
        <w:t>Nachbedingungen:</w:t>
      </w:r>
    </w:p>
    <w:p w:rsidR="007F0EC9" w:rsidRDefault="007F0EC9" w:rsidP="007F0EC9">
      <w:pPr>
        <w:spacing w:after="0" w:line="240" w:lineRule="auto"/>
      </w:pPr>
      <w:r w:rsidRPr="007F0EC9">
        <w:t>Der Spieler hat d</w:t>
      </w:r>
      <w:r>
        <w:t xml:space="preserve">ie Felder </w:t>
      </w:r>
      <w:r w:rsidR="006762B8">
        <w:t>als</w:t>
      </w:r>
      <w:r>
        <w:t xml:space="preserve"> </w:t>
      </w:r>
      <w:r w:rsidR="006762B8">
        <w:t>„L“</w:t>
      </w:r>
      <w:r>
        <w:t xml:space="preserve"> gesetzt</w:t>
      </w:r>
    </w:p>
    <w:p w:rsidR="007F0EC9" w:rsidRDefault="007F0EC9" w:rsidP="007F0EC9">
      <w:pPr>
        <w:spacing w:after="0" w:line="240" w:lineRule="auto"/>
      </w:pPr>
    </w:p>
    <w:p w:rsidR="007F0EC9" w:rsidRDefault="006762B8" w:rsidP="007F0EC9">
      <w:pPr>
        <w:spacing w:after="0" w:line="240" w:lineRule="auto"/>
      </w:pPr>
      <w:r>
        <w:lastRenderedPageBreak/>
        <w:br/>
      </w:r>
      <w:r w:rsidR="007F0EC9" w:rsidRPr="007F0EC9">
        <w:t>Erfolgsszenario:</w:t>
      </w:r>
    </w:p>
    <w:p w:rsidR="007F0EC9" w:rsidRDefault="007F0EC9" w:rsidP="007F0EC9">
      <w:pPr>
        <w:pStyle w:val="Listenabsatz"/>
        <w:numPr>
          <w:ilvl w:val="0"/>
          <w:numId w:val="8"/>
        </w:numPr>
        <w:spacing w:after="0" w:line="240" w:lineRule="auto"/>
      </w:pPr>
      <w:r w:rsidRPr="007F0EC9">
        <w:t>Spieler startet Spiel</w:t>
      </w:r>
    </w:p>
    <w:p w:rsidR="007F0EC9" w:rsidRDefault="007F0EC9" w:rsidP="007F0EC9">
      <w:pPr>
        <w:pStyle w:val="Listenabsatz"/>
        <w:numPr>
          <w:ilvl w:val="0"/>
          <w:numId w:val="8"/>
        </w:numPr>
        <w:spacing w:after="0" w:line="240" w:lineRule="auto"/>
      </w:pPr>
      <w:r w:rsidRPr="007F0EC9">
        <w:t xml:space="preserve">Spieler setzt </w:t>
      </w:r>
      <w:r>
        <w:t xml:space="preserve">zwei </w:t>
      </w:r>
      <w:r w:rsidRPr="007F0EC9">
        <w:t>Feld</w:t>
      </w:r>
      <w:r>
        <w:t>er untereinander</w:t>
      </w:r>
    </w:p>
    <w:p w:rsidR="007F0EC9" w:rsidRDefault="007F0EC9" w:rsidP="007F0EC9">
      <w:pPr>
        <w:pStyle w:val="Listenabsatz"/>
        <w:numPr>
          <w:ilvl w:val="0"/>
          <w:numId w:val="8"/>
        </w:numPr>
        <w:spacing w:after="0" w:line="240" w:lineRule="auto"/>
      </w:pPr>
      <w:r>
        <w:t>Spieler setzt Feld, sodass ein „L“</w:t>
      </w:r>
      <w:r w:rsidR="00104D55">
        <w:t xml:space="preserve"> entsteht</w:t>
      </w:r>
    </w:p>
    <w:p w:rsidR="00104D55" w:rsidRDefault="006762B8" w:rsidP="007F0EC9">
      <w:pPr>
        <w:pStyle w:val="Listenabsatz"/>
        <w:numPr>
          <w:ilvl w:val="0"/>
          <w:numId w:val="8"/>
        </w:numPr>
        <w:spacing w:after="0" w:line="240" w:lineRule="auto"/>
      </w:pPr>
      <w:r>
        <w:t>Die Formation führt nicht zum Sieg</w:t>
      </w:r>
    </w:p>
    <w:p w:rsidR="007646AA" w:rsidRDefault="007646AA" w:rsidP="007646AA">
      <w:pPr>
        <w:spacing w:after="0" w:line="240" w:lineRule="auto"/>
      </w:pPr>
    </w:p>
    <w:p w:rsidR="007646AA" w:rsidRDefault="007646AA" w:rsidP="007646AA">
      <w:pPr>
        <w:pStyle w:val="berschrift1"/>
      </w:pPr>
      <w:r>
        <w:t>Spieler setzt „</w:t>
      </w:r>
      <w:r>
        <w:t>!</w:t>
      </w:r>
      <w:r>
        <w:t>“</w:t>
      </w:r>
      <w:r>
        <w:t>/ „i“</w:t>
      </w:r>
    </w:p>
    <w:p w:rsidR="007646AA" w:rsidRDefault="007646AA" w:rsidP="007646AA">
      <w:pPr>
        <w:spacing w:after="0" w:line="240" w:lineRule="auto"/>
      </w:pPr>
    </w:p>
    <w:p w:rsidR="007646AA" w:rsidRDefault="007646AA" w:rsidP="007646AA">
      <w:pPr>
        <w:spacing w:after="0" w:line="240" w:lineRule="auto"/>
      </w:pPr>
      <w:r w:rsidRPr="007F0EC9">
        <w:t>Ziel:</w:t>
      </w:r>
    </w:p>
    <w:p w:rsidR="007646AA" w:rsidRDefault="007646AA" w:rsidP="007646AA">
      <w:pPr>
        <w:spacing w:after="0" w:line="240" w:lineRule="auto"/>
      </w:pPr>
      <w:r w:rsidRPr="007F0EC9">
        <w:t>Feld</w:t>
      </w:r>
      <w:r>
        <w:t xml:space="preserve">er </w:t>
      </w:r>
      <w:proofErr w:type="gramStart"/>
      <w:r>
        <w:t>werden</w:t>
      </w:r>
      <w:proofErr w:type="gramEnd"/>
      <w:r>
        <w:t xml:space="preserve"> als „!“/ „i“ gesetzt</w:t>
      </w:r>
    </w:p>
    <w:p w:rsidR="007646AA" w:rsidRDefault="007646AA" w:rsidP="007646AA">
      <w:pPr>
        <w:spacing w:after="0" w:line="240" w:lineRule="auto"/>
      </w:pPr>
    </w:p>
    <w:p w:rsidR="007646AA" w:rsidRDefault="007646AA" w:rsidP="007646AA">
      <w:pPr>
        <w:spacing w:after="0" w:line="240" w:lineRule="auto"/>
      </w:pPr>
      <w:r w:rsidRPr="007F0EC9">
        <w:t>Auslöser:</w:t>
      </w:r>
    </w:p>
    <w:p w:rsidR="007646AA" w:rsidRDefault="007646AA" w:rsidP="007646AA">
      <w:pPr>
        <w:spacing w:after="0" w:line="240" w:lineRule="auto"/>
      </w:pPr>
      <w:r w:rsidRPr="007F0EC9">
        <w:t xml:space="preserve">Der Spieler entscheidet sich, </w:t>
      </w:r>
      <w:r>
        <w:t>die Felder als „!“/ „i“ zu setzen</w:t>
      </w:r>
    </w:p>
    <w:p w:rsidR="007646AA" w:rsidRDefault="007646AA" w:rsidP="007646AA">
      <w:pPr>
        <w:spacing w:after="0" w:line="240" w:lineRule="auto"/>
      </w:pPr>
    </w:p>
    <w:p w:rsidR="007646AA" w:rsidRDefault="007646AA" w:rsidP="007646AA">
      <w:pPr>
        <w:spacing w:after="0" w:line="240" w:lineRule="auto"/>
      </w:pPr>
      <w:r w:rsidRPr="007F0EC9">
        <w:t>Vorbedingungen:</w:t>
      </w:r>
    </w:p>
    <w:p w:rsidR="007646AA" w:rsidRDefault="007646AA" w:rsidP="007646AA">
      <w:pPr>
        <w:spacing w:after="0" w:line="240" w:lineRule="auto"/>
      </w:pPr>
      <w:r w:rsidRPr="007F0EC9">
        <w:t xml:space="preserve">Der Spieler </w:t>
      </w:r>
      <w:r>
        <w:t>hat bereits zwei Felder untereinander gesetzt</w:t>
      </w:r>
    </w:p>
    <w:p w:rsidR="007646AA" w:rsidRDefault="007646AA" w:rsidP="007646AA">
      <w:pPr>
        <w:spacing w:after="0" w:line="240" w:lineRule="auto"/>
      </w:pPr>
    </w:p>
    <w:p w:rsidR="007646AA" w:rsidRDefault="007646AA" w:rsidP="007646AA">
      <w:pPr>
        <w:spacing w:after="0" w:line="240" w:lineRule="auto"/>
      </w:pPr>
      <w:r w:rsidRPr="007F0EC9">
        <w:t>Nachbedingungen:</w:t>
      </w:r>
    </w:p>
    <w:p w:rsidR="007646AA" w:rsidRDefault="007646AA" w:rsidP="007646AA">
      <w:pPr>
        <w:spacing w:after="0" w:line="240" w:lineRule="auto"/>
      </w:pPr>
      <w:r w:rsidRPr="007F0EC9">
        <w:t>Der Spieler hat d</w:t>
      </w:r>
      <w:r>
        <w:t>ie Felder als „!“/ „i“</w:t>
      </w:r>
      <w:r>
        <w:t xml:space="preserve"> </w:t>
      </w:r>
      <w:r>
        <w:t>gesetzt</w:t>
      </w:r>
    </w:p>
    <w:p w:rsidR="007646AA" w:rsidRDefault="007646AA" w:rsidP="007646AA">
      <w:pPr>
        <w:spacing w:after="0" w:line="240" w:lineRule="auto"/>
      </w:pPr>
    </w:p>
    <w:p w:rsidR="007646AA" w:rsidRDefault="007646AA" w:rsidP="007646AA">
      <w:pPr>
        <w:spacing w:after="0" w:line="240" w:lineRule="auto"/>
      </w:pPr>
      <w:r>
        <w:br/>
      </w:r>
      <w:r w:rsidRPr="007F0EC9">
        <w:t>Erfolgsszenario:</w:t>
      </w:r>
    </w:p>
    <w:p w:rsidR="007646AA" w:rsidRDefault="007646AA" w:rsidP="007646AA">
      <w:pPr>
        <w:pStyle w:val="Listenabsatz"/>
        <w:numPr>
          <w:ilvl w:val="0"/>
          <w:numId w:val="10"/>
        </w:numPr>
        <w:spacing w:after="0" w:line="240" w:lineRule="auto"/>
      </w:pPr>
      <w:r w:rsidRPr="007F0EC9">
        <w:t>Spieler startet Spiel</w:t>
      </w:r>
    </w:p>
    <w:p w:rsidR="007646AA" w:rsidRDefault="007646AA" w:rsidP="007646AA">
      <w:pPr>
        <w:pStyle w:val="Listenabsatz"/>
        <w:numPr>
          <w:ilvl w:val="0"/>
          <w:numId w:val="10"/>
        </w:numPr>
        <w:spacing w:after="0" w:line="240" w:lineRule="auto"/>
      </w:pPr>
      <w:r w:rsidRPr="007F0EC9">
        <w:t xml:space="preserve">Spieler setzt </w:t>
      </w:r>
      <w:r>
        <w:t xml:space="preserve">zwei </w:t>
      </w:r>
      <w:r w:rsidRPr="007F0EC9">
        <w:t>Feld</w:t>
      </w:r>
      <w:r>
        <w:t>er untereinander</w:t>
      </w:r>
    </w:p>
    <w:p w:rsidR="007646AA" w:rsidRDefault="007646AA" w:rsidP="007646AA">
      <w:pPr>
        <w:pStyle w:val="Listenabsatz"/>
        <w:numPr>
          <w:ilvl w:val="0"/>
          <w:numId w:val="10"/>
        </w:numPr>
        <w:spacing w:after="0" w:line="240" w:lineRule="auto"/>
      </w:pPr>
      <w:r>
        <w:t>Spieler setzt Feld, sodass ein „!“/ „i“</w:t>
      </w:r>
      <w:r>
        <w:t xml:space="preserve"> </w:t>
      </w:r>
      <w:r>
        <w:t>entsteht</w:t>
      </w:r>
    </w:p>
    <w:p w:rsidR="007646AA" w:rsidRPr="00D07C22" w:rsidRDefault="007646AA" w:rsidP="007646AA">
      <w:pPr>
        <w:pStyle w:val="Listenabsatz"/>
        <w:numPr>
          <w:ilvl w:val="0"/>
          <w:numId w:val="10"/>
        </w:numPr>
        <w:spacing w:after="0" w:line="240" w:lineRule="auto"/>
      </w:pPr>
      <w:r>
        <w:t>Die Formation führt nicht zum Sieg</w:t>
      </w:r>
    </w:p>
    <w:p w:rsidR="007F0EC9" w:rsidRDefault="007F0EC9" w:rsidP="007F0EC9">
      <w:pPr>
        <w:spacing w:after="0" w:line="240" w:lineRule="auto"/>
      </w:pPr>
    </w:p>
    <w:p w:rsidR="006762B8" w:rsidRDefault="006762B8" w:rsidP="006762B8">
      <w:pPr>
        <w:pStyle w:val="berschrift1"/>
      </w:pPr>
      <w:r>
        <w:t>Spieler erhalten</w:t>
      </w:r>
      <w:r w:rsidR="009C13F8">
        <w:t>/verlieren</w:t>
      </w:r>
      <w:r>
        <w:t xml:space="preserve"> Punkte</w:t>
      </w:r>
    </w:p>
    <w:p w:rsidR="006762B8" w:rsidRDefault="006762B8" w:rsidP="006762B8">
      <w:r>
        <w:t>Ziel:</w:t>
      </w:r>
      <w:r>
        <w:br/>
        <w:t>Spieler erhalten</w:t>
      </w:r>
      <w:r w:rsidR="009C13F8">
        <w:t>/verlieren</w:t>
      </w:r>
      <w:r>
        <w:t xml:space="preserve"> beim Spielen Punkte</w:t>
      </w:r>
      <w:r>
        <w:br/>
      </w:r>
      <w:r>
        <w:br/>
        <w:t>Auslöser:</w:t>
      </w:r>
      <w:r>
        <w:br/>
        <w:t>Spieler spielen das Spiel</w:t>
      </w:r>
      <w:r>
        <w:br/>
      </w:r>
      <w:r>
        <w:br/>
        <w:t>Vorbedingungen:</w:t>
      </w:r>
      <w:r>
        <w:br/>
        <w:t>Zwei Spieler starten ein neues Spiel</w:t>
      </w:r>
      <w:r>
        <w:br/>
      </w:r>
      <w:r>
        <w:br/>
        <w:t>Nachbedingungen:</w:t>
      </w:r>
      <w:r>
        <w:br/>
        <w:t>Spieler erhalten/verlieren Punkte bei Sieg/Niederlage</w:t>
      </w:r>
      <w:r>
        <w:br/>
      </w:r>
      <w:r>
        <w:br/>
        <w:t>Erfolgsszenario:</w:t>
      </w:r>
    </w:p>
    <w:p w:rsidR="006762B8" w:rsidRDefault="006762B8" w:rsidP="006762B8">
      <w:pPr>
        <w:pStyle w:val="Listenabsatz"/>
        <w:numPr>
          <w:ilvl w:val="0"/>
          <w:numId w:val="9"/>
        </w:numPr>
      </w:pPr>
      <w:r>
        <w:t>Spieler starten neues Spiel</w:t>
      </w:r>
    </w:p>
    <w:p w:rsidR="006762B8" w:rsidRDefault="006762B8" w:rsidP="006762B8">
      <w:pPr>
        <w:pStyle w:val="Listenabsatz"/>
        <w:numPr>
          <w:ilvl w:val="0"/>
          <w:numId w:val="9"/>
        </w:numPr>
      </w:pPr>
      <w:r>
        <w:t>Spieler setzten nacheinander</w:t>
      </w:r>
    </w:p>
    <w:p w:rsidR="006762B8" w:rsidRDefault="006762B8" w:rsidP="006762B8">
      <w:pPr>
        <w:pStyle w:val="Listenabsatz"/>
        <w:numPr>
          <w:ilvl w:val="0"/>
          <w:numId w:val="9"/>
        </w:numPr>
      </w:pPr>
      <w:r>
        <w:t>Ein Spieler gewinnt und bekommt eine feste Anzahl an Punkten</w:t>
      </w:r>
    </w:p>
    <w:p w:rsidR="007646AA" w:rsidRDefault="006762B8" w:rsidP="006762B8">
      <w:pPr>
        <w:pStyle w:val="Listenabsatz"/>
        <w:numPr>
          <w:ilvl w:val="0"/>
          <w:numId w:val="9"/>
        </w:numPr>
      </w:pPr>
      <w:r>
        <w:t>Ein Spieler verliert und verliert eine feste Anzahl an Punkten</w:t>
      </w:r>
    </w:p>
    <w:p w:rsidR="007646AA" w:rsidRDefault="007646AA" w:rsidP="007646AA"/>
    <w:p w:rsidR="007646AA" w:rsidRDefault="007646AA" w:rsidP="007646AA">
      <w:pPr>
        <w:pStyle w:val="berschrift1"/>
      </w:pPr>
      <w:r>
        <w:lastRenderedPageBreak/>
        <w:t xml:space="preserve">Spieler </w:t>
      </w:r>
      <w:r>
        <w:t>wählen Spielsymbol</w:t>
      </w:r>
    </w:p>
    <w:p w:rsidR="007646AA" w:rsidRDefault="007646AA" w:rsidP="007646AA">
      <w:r>
        <w:t>Ziel:</w:t>
      </w:r>
      <w:r>
        <w:br/>
        <w:t xml:space="preserve">Spieler </w:t>
      </w:r>
      <w:r>
        <w:t>wählen jeweils ein Spielsymbol</w:t>
      </w:r>
      <w:r>
        <w:br/>
      </w:r>
      <w:r>
        <w:br/>
        <w:t>Auslöser:</w:t>
      </w:r>
      <w:r>
        <w:br/>
        <w:t xml:space="preserve">Spieler </w:t>
      </w:r>
      <w:r>
        <w:t>bereiten sich auf ein neues</w:t>
      </w:r>
      <w:r>
        <w:t xml:space="preserve"> Spiel</w:t>
      </w:r>
      <w:r>
        <w:t xml:space="preserve"> vor</w:t>
      </w:r>
      <w:r>
        <w:br/>
      </w:r>
      <w:r>
        <w:br/>
        <w:t>Vorbedingungen:</w:t>
      </w:r>
      <w:r>
        <w:br/>
        <w:t>Zwei Spieler starten ein neues Spiel</w:t>
      </w:r>
      <w:r>
        <w:br/>
      </w:r>
      <w:r>
        <w:br/>
        <w:t>Nachbedingungen:</w:t>
      </w:r>
      <w:r>
        <w:br/>
      </w:r>
      <w:r>
        <w:t>Spieler haben haben Spielsymbole „X/O“ oder „</w:t>
      </w:r>
      <w:proofErr w:type="spellStart"/>
      <w:r>
        <w:t>TessaRed</w:t>
      </w:r>
      <w:proofErr w:type="spellEnd"/>
      <w:r>
        <w:t>/</w:t>
      </w:r>
      <w:proofErr w:type="spellStart"/>
      <w:r>
        <w:t>TessaBlue</w:t>
      </w:r>
      <w:proofErr w:type="spellEnd"/>
      <w:r>
        <w:t>“ gewählt</w:t>
      </w:r>
      <w:bookmarkStart w:id="0" w:name="_GoBack"/>
      <w:bookmarkEnd w:id="0"/>
      <w:r>
        <w:br/>
      </w:r>
      <w:r>
        <w:br/>
        <w:t>Erfolgsszenario:</w:t>
      </w:r>
    </w:p>
    <w:p w:rsidR="007646AA" w:rsidRDefault="007646AA" w:rsidP="007646AA">
      <w:pPr>
        <w:pStyle w:val="Listenabsatz"/>
        <w:numPr>
          <w:ilvl w:val="0"/>
          <w:numId w:val="11"/>
        </w:numPr>
      </w:pPr>
      <w:r>
        <w:t>Spieler starten neues Spiel</w:t>
      </w:r>
    </w:p>
    <w:p w:rsidR="007646AA" w:rsidRDefault="007646AA" w:rsidP="007646AA">
      <w:pPr>
        <w:pStyle w:val="Listenabsatz"/>
        <w:numPr>
          <w:ilvl w:val="0"/>
          <w:numId w:val="11"/>
        </w:numPr>
      </w:pPr>
      <w:r>
        <w:t>Spieler setzten nacheinander</w:t>
      </w:r>
    </w:p>
    <w:p w:rsidR="007646AA" w:rsidRDefault="007646AA" w:rsidP="007646AA">
      <w:pPr>
        <w:pStyle w:val="Listenabsatz"/>
        <w:numPr>
          <w:ilvl w:val="0"/>
          <w:numId w:val="11"/>
        </w:numPr>
      </w:pPr>
      <w:r>
        <w:t>Ein Spieler gewinnt und bekommt eine feste Anzahl an Punkten</w:t>
      </w:r>
    </w:p>
    <w:p w:rsidR="006762B8" w:rsidRPr="006762B8" w:rsidRDefault="007646AA" w:rsidP="007646AA">
      <w:r>
        <w:t>Ein Spieler verliert und verliert eine feste Anzahl an Punkten</w:t>
      </w:r>
      <w:r w:rsidR="006762B8">
        <w:br/>
      </w:r>
    </w:p>
    <w:sectPr w:rsidR="006762B8" w:rsidRPr="006762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27033"/>
    <w:multiLevelType w:val="hybridMultilevel"/>
    <w:tmpl w:val="C9484F04"/>
    <w:lvl w:ilvl="0" w:tplc="C86C5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C92F3B"/>
    <w:multiLevelType w:val="hybridMultilevel"/>
    <w:tmpl w:val="4B5683B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83A7E"/>
    <w:multiLevelType w:val="hybridMultilevel"/>
    <w:tmpl w:val="6DA2718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27666"/>
    <w:multiLevelType w:val="hybridMultilevel"/>
    <w:tmpl w:val="403C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56023"/>
    <w:multiLevelType w:val="hybridMultilevel"/>
    <w:tmpl w:val="D736CE4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53431"/>
    <w:multiLevelType w:val="hybridMultilevel"/>
    <w:tmpl w:val="288873C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EF4025"/>
    <w:multiLevelType w:val="hybridMultilevel"/>
    <w:tmpl w:val="288873C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9666AF"/>
    <w:multiLevelType w:val="hybridMultilevel"/>
    <w:tmpl w:val="DCEE1E8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9508D2"/>
    <w:multiLevelType w:val="hybridMultilevel"/>
    <w:tmpl w:val="288873C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F60F0"/>
    <w:multiLevelType w:val="hybridMultilevel"/>
    <w:tmpl w:val="6DA2718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7F0DA6"/>
    <w:multiLevelType w:val="hybridMultilevel"/>
    <w:tmpl w:val="830255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10"/>
  </w:num>
  <w:num w:numId="6">
    <w:abstractNumId w:val="4"/>
  </w:num>
  <w:num w:numId="7">
    <w:abstractNumId w:val="6"/>
  </w:num>
  <w:num w:numId="8">
    <w:abstractNumId w:val="5"/>
  </w:num>
  <w:num w:numId="9">
    <w:abstractNumId w:val="2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22"/>
    <w:rsid w:val="000754E7"/>
    <w:rsid w:val="00104D55"/>
    <w:rsid w:val="004707D3"/>
    <w:rsid w:val="004E7AD3"/>
    <w:rsid w:val="00521A6E"/>
    <w:rsid w:val="005F0D74"/>
    <w:rsid w:val="006762B8"/>
    <w:rsid w:val="006C3EB9"/>
    <w:rsid w:val="007646AA"/>
    <w:rsid w:val="007F0EC9"/>
    <w:rsid w:val="008F4391"/>
    <w:rsid w:val="00923E60"/>
    <w:rsid w:val="009C13F8"/>
    <w:rsid w:val="00A73AF0"/>
    <w:rsid w:val="00C925A5"/>
    <w:rsid w:val="00D0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D1158"/>
  <w15:chartTrackingRefBased/>
  <w15:docId w15:val="{2D576B75-E036-4681-A7BF-3E531F64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F0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25A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07C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7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D07C22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925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F0E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216F32D8.dotm</Template>
  <TotalTime>0</TotalTime>
  <Pages>3</Pages>
  <Words>364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Helberg, Adrian</dc:creator>
  <cp:keywords/>
  <dc:description/>
  <cp:lastModifiedBy>Helberg, Adrian</cp:lastModifiedBy>
  <cp:revision>6</cp:revision>
  <dcterms:created xsi:type="dcterms:W3CDTF">2019-10-15T06:32:00Z</dcterms:created>
  <dcterms:modified xsi:type="dcterms:W3CDTF">2019-10-15T09:17:00Z</dcterms:modified>
</cp:coreProperties>
</file>